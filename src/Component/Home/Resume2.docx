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DF" w:rsidRDefault="00A05BDF">
      <w:pPr>
        <w:pStyle w:val="ContactInfo"/>
      </w:pPr>
      <w:bookmarkStart w:id="0" w:name="_GoBack"/>
      <w:bookmarkEnd w:id="0"/>
    </w:p>
    <w:p w:rsidR="00A05BDF" w:rsidRPr="00EE04DE" w:rsidRDefault="00EE04DE" w:rsidP="00EE04DE">
      <w:pPr>
        <w:pStyle w:val="ContactInfo"/>
        <w:ind w:left="64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1F251A57045B4B43B75B28AB99871A03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F77CDA" w:rsidRPr="00EE04DE">
            <w:rPr>
              <w:sz w:val="22"/>
              <w:szCs w:val="22"/>
            </w:rPr>
            <w:t>Telephone</w:t>
          </w:r>
        </w:sdtContent>
      </w:sdt>
      <w:r w:rsidR="00F801B2" w:rsidRPr="00EE04DE">
        <w:rPr>
          <w:sz w:val="22"/>
          <w:szCs w:val="22"/>
        </w:rPr>
        <w:t>: +251911516533</w:t>
      </w:r>
    </w:p>
    <w:p w:rsidR="00A05BDF" w:rsidRPr="00EE04DE" w:rsidRDefault="00A00CC1">
      <w:pPr>
        <w:pStyle w:val="Email"/>
        <w:rPr>
          <w:sz w:val="22"/>
          <w:szCs w:val="22"/>
        </w:rPr>
      </w:pPr>
      <w:sdt>
        <w:sdtPr>
          <w:rPr>
            <w:sz w:val="22"/>
            <w:szCs w:val="22"/>
          </w:rPr>
          <w:alias w:val="Email"/>
          <w:tag w:val=""/>
          <w:id w:val="1889536063"/>
          <w:placeholder>
            <w:docPart w:val="095E6BDB0C70458892D8E4C4C1C5A4E5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F77CDA" w:rsidRPr="00EE04DE">
            <w:rPr>
              <w:sz w:val="22"/>
              <w:szCs w:val="22"/>
            </w:rPr>
            <w:t>Email</w:t>
          </w:r>
        </w:sdtContent>
      </w:sdt>
      <w:r w:rsidR="00F801B2" w:rsidRPr="00EE04DE">
        <w:rPr>
          <w:sz w:val="22"/>
          <w:szCs w:val="22"/>
        </w:rPr>
        <w:t xml:space="preserve">: </w:t>
      </w:r>
      <w:hyperlink r:id="rId7" w:history="1">
        <w:r w:rsidR="00DE4A1B" w:rsidRPr="00EE04DE">
          <w:rPr>
            <w:rStyle w:val="Hyperlink"/>
            <w:sz w:val="22"/>
            <w:szCs w:val="22"/>
          </w:rPr>
          <w:t>eyuelayele6@gmail.com</w:t>
        </w:r>
      </w:hyperlink>
    </w:p>
    <w:p w:rsidR="00DE4A1B" w:rsidRPr="00EE04DE" w:rsidRDefault="00EE04DE">
      <w:pPr>
        <w:pStyle w:val="Emai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E4A1B" w:rsidRPr="00EE04DE">
        <w:rPr>
          <w:sz w:val="22"/>
          <w:szCs w:val="22"/>
        </w:rPr>
        <w:t>Address: Addis Ababa, Eth</w:t>
      </w:r>
      <w:r w:rsidRPr="00EE04DE">
        <w:rPr>
          <w:sz w:val="22"/>
          <w:szCs w:val="22"/>
        </w:rPr>
        <w:t>i</w:t>
      </w:r>
      <w:r w:rsidR="00DE4A1B" w:rsidRPr="00EE04DE">
        <w:rPr>
          <w:sz w:val="22"/>
          <w:szCs w:val="22"/>
        </w:rPr>
        <w:t>opia</w:t>
      </w:r>
    </w:p>
    <w:p w:rsidR="00DE4A1B" w:rsidRPr="00EE04DE" w:rsidRDefault="00EE04DE" w:rsidP="00EE04DE">
      <w:pPr>
        <w:pStyle w:val="Email"/>
        <w:ind w:left="576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DE4A1B" w:rsidRPr="00EE04DE">
        <w:rPr>
          <w:sz w:val="22"/>
          <w:szCs w:val="22"/>
        </w:rPr>
        <w:t>Birthday: 14/11/1997</w:t>
      </w:r>
    </w:p>
    <w:p w:rsidR="00A05BDF" w:rsidRDefault="00F801B2">
      <w:pPr>
        <w:pStyle w:val="Name"/>
      </w:pPr>
      <w:r>
        <w:t>Eyuel Ayele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A05BDF" w:rsidTr="00EE04DE">
        <w:tc>
          <w:tcPr>
            <w:tcW w:w="2250" w:type="dxa"/>
            <w:tcMar>
              <w:right w:w="475" w:type="dxa"/>
            </w:tcMar>
          </w:tcPr>
          <w:p w:rsidR="00A05BDF" w:rsidRPr="00EE04DE" w:rsidRDefault="00F77CDA">
            <w:pPr>
              <w:pStyle w:val="Heading1"/>
              <w:outlineLvl w:val="0"/>
              <w:rPr>
                <w:sz w:val="24"/>
                <w:szCs w:val="24"/>
              </w:rPr>
            </w:pPr>
            <w:r w:rsidRPr="00EE04DE">
              <w:rPr>
                <w:sz w:val="24"/>
                <w:szCs w:val="24"/>
              </w:rPr>
              <w:t>Objective</w:t>
            </w:r>
          </w:p>
        </w:tc>
        <w:tc>
          <w:tcPr>
            <w:tcW w:w="7830" w:type="dxa"/>
          </w:tcPr>
          <w:p w:rsidR="00A05BDF" w:rsidRPr="00EE04DE" w:rsidRDefault="00276E6A" w:rsidP="00276E6A">
            <w:pPr>
              <w:pStyle w:val="ResumeText"/>
              <w:rPr>
                <w:sz w:val="22"/>
                <w:szCs w:val="22"/>
              </w:rPr>
            </w:pPr>
            <w:r w:rsidRPr="00276E6A">
              <w:rPr>
                <w:sz w:val="22"/>
                <w:szCs w:val="22"/>
              </w:rPr>
              <w:t xml:space="preserve">Full stack developer with 4 year experience in creating, designing and testing web applications. I am comfortable working on various technologies like </w:t>
            </w:r>
            <w:proofErr w:type="spellStart"/>
            <w:r w:rsidRPr="00276E6A">
              <w:rPr>
                <w:sz w:val="22"/>
                <w:szCs w:val="22"/>
              </w:rPr>
              <w:t>Nodejs</w:t>
            </w:r>
            <w:proofErr w:type="spellEnd"/>
            <w:r w:rsidRPr="00276E6A">
              <w:rPr>
                <w:sz w:val="22"/>
                <w:szCs w:val="22"/>
              </w:rPr>
              <w:t>, Express and React alongside various database access technologies</w:t>
            </w:r>
            <w:r>
              <w:rPr>
                <w:sz w:val="22"/>
                <w:szCs w:val="22"/>
              </w:rPr>
              <w:t>.</w:t>
            </w:r>
          </w:p>
        </w:tc>
      </w:tr>
      <w:tr w:rsidR="00A05BDF" w:rsidTr="00EE04DE">
        <w:tc>
          <w:tcPr>
            <w:tcW w:w="2250" w:type="dxa"/>
            <w:tcMar>
              <w:right w:w="475" w:type="dxa"/>
            </w:tcMar>
          </w:tcPr>
          <w:p w:rsidR="00A05BDF" w:rsidRPr="00EE04DE" w:rsidRDefault="00BF6306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Skills</w:t>
            </w:r>
          </w:p>
        </w:tc>
        <w:tc>
          <w:tcPr>
            <w:tcW w:w="7830" w:type="dxa"/>
          </w:tcPr>
          <w:p w:rsidR="00893725" w:rsidRPr="00EE04DE" w:rsidRDefault="00893725" w:rsidP="00893725">
            <w:pPr>
              <w:pStyle w:val="ResumeText"/>
              <w:rPr>
                <w:sz w:val="22"/>
                <w:szCs w:val="22"/>
              </w:rPr>
            </w:pPr>
            <w:r w:rsidRPr="00EE04DE">
              <w:rPr>
                <w:sz w:val="22"/>
                <w:szCs w:val="22"/>
              </w:rPr>
              <w:t>-</w:t>
            </w:r>
            <w:r w:rsidR="00437361">
              <w:rPr>
                <w:sz w:val="22"/>
                <w:szCs w:val="22"/>
              </w:rPr>
              <w:t xml:space="preserve"> HTML, CSS &amp; </w:t>
            </w:r>
            <w:proofErr w:type="spellStart"/>
            <w:r w:rsidR="00BF6306">
              <w:rPr>
                <w:sz w:val="22"/>
                <w:szCs w:val="22"/>
              </w:rPr>
              <w:t>Javascript</w:t>
            </w:r>
            <w:proofErr w:type="spellEnd"/>
          </w:p>
          <w:p w:rsidR="00BF6306" w:rsidRDefault="008A2072" w:rsidP="00437361">
            <w:pPr>
              <w:pStyle w:val="ResumeText"/>
              <w:rPr>
                <w:sz w:val="22"/>
                <w:szCs w:val="22"/>
              </w:rPr>
            </w:pPr>
            <w:r w:rsidRPr="00EE04DE">
              <w:rPr>
                <w:sz w:val="22"/>
                <w:szCs w:val="22"/>
              </w:rPr>
              <w:t>-</w:t>
            </w:r>
            <w:r w:rsidR="00437361">
              <w:rPr>
                <w:sz w:val="22"/>
                <w:szCs w:val="22"/>
              </w:rPr>
              <w:t xml:space="preserve">Web frameworks: </w:t>
            </w:r>
            <w:r w:rsidR="00BF6306">
              <w:rPr>
                <w:sz w:val="22"/>
                <w:szCs w:val="22"/>
              </w:rPr>
              <w:t>React</w:t>
            </w:r>
            <w:r w:rsidR="00437361">
              <w:rPr>
                <w:sz w:val="22"/>
                <w:szCs w:val="22"/>
              </w:rPr>
              <w:t xml:space="preserve">, Node </w:t>
            </w:r>
            <w:proofErr w:type="spellStart"/>
            <w:r w:rsidR="00437361">
              <w:rPr>
                <w:sz w:val="22"/>
                <w:szCs w:val="22"/>
              </w:rPr>
              <w:t>js</w:t>
            </w:r>
            <w:proofErr w:type="spellEnd"/>
            <w:r w:rsidR="00437361">
              <w:rPr>
                <w:sz w:val="22"/>
                <w:szCs w:val="22"/>
              </w:rPr>
              <w:t xml:space="preserve"> &amp; Express </w:t>
            </w:r>
            <w:proofErr w:type="spellStart"/>
            <w:r w:rsidR="00437361">
              <w:rPr>
                <w:sz w:val="22"/>
                <w:szCs w:val="22"/>
              </w:rPr>
              <w:t>js</w:t>
            </w:r>
            <w:proofErr w:type="spellEnd"/>
          </w:p>
          <w:p w:rsidR="00385CDA" w:rsidRDefault="00385CDA" w:rsidP="00BF6306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BF6306">
              <w:rPr>
                <w:sz w:val="22"/>
                <w:szCs w:val="22"/>
              </w:rPr>
              <w:t>REST</w:t>
            </w:r>
          </w:p>
          <w:p w:rsidR="00BF6306" w:rsidRDefault="00BF6306" w:rsidP="00BF6306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-SQL</w:t>
            </w:r>
          </w:p>
          <w:p w:rsidR="00BF6306" w:rsidRDefault="00BF6306" w:rsidP="00BF6306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-MySQL &amp; Mongo DB</w:t>
            </w:r>
          </w:p>
          <w:p w:rsidR="00BF6306" w:rsidRDefault="00BF6306" w:rsidP="00BF6306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-MERN Stack</w:t>
            </w:r>
          </w:p>
          <w:p w:rsidR="008A5A0A" w:rsidRDefault="008A5A0A" w:rsidP="00BF6306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-Excellent written and verbal communication skills</w:t>
            </w:r>
          </w:p>
          <w:p w:rsidR="008A5A0A" w:rsidRDefault="008A5A0A" w:rsidP="00BF6306">
            <w:pPr>
              <w:pStyle w:val="ResumeText"/>
            </w:pPr>
            <w:r>
              <w:rPr>
                <w:sz w:val="22"/>
                <w:szCs w:val="22"/>
              </w:rPr>
              <w:t>-Team player &amp; Impeccable time-management</w:t>
            </w:r>
          </w:p>
        </w:tc>
      </w:tr>
      <w:tr w:rsidR="00A05BDF" w:rsidTr="00EE04DE">
        <w:tc>
          <w:tcPr>
            <w:tcW w:w="2250" w:type="dxa"/>
            <w:tcMar>
              <w:right w:w="475" w:type="dxa"/>
            </w:tcMar>
          </w:tcPr>
          <w:p w:rsidR="00A05BDF" w:rsidRPr="00EE04DE" w:rsidRDefault="00F77CDA">
            <w:pPr>
              <w:pStyle w:val="Heading1"/>
              <w:outlineLvl w:val="0"/>
              <w:rPr>
                <w:sz w:val="24"/>
                <w:szCs w:val="24"/>
              </w:rPr>
            </w:pPr>
            <w:r w:rsidRPr="00EE04DE">
              <w:rPr>
                <w:sz w:val="24"/>
                <w:szCs w:val="24"/>
              </w:rPr>
              <w:t>Experience</w:t>
            </w:r>
          </w:p>
        </w:tc>
        <w:tc>
          <w:tcPr>
            <w:tcW w:w="7830" w:type="dxa"/>
          </w:tcPr>
          <w:p w:rsidR="00722260" w:rsidRDefault="00722260" w:rsidP="00722260">
            <w:pPr>
              <w:pStyle w:val="ResumeText"/>
              <w:rPr>
                <w:b/>
                <w:sz w:val="22"/>
                <w:szCs w:val="22"/>
              </w:rPr>
            </w:pPr>
            <w:r w:rsidRPr="00722260">
              <w:rPr>
                <w:b/>
                <w:sz w:val="22"/>
                <w:szCs w:val="22"/>
              </w:rPr>
              <w:t>1.</w:t>
            </w:r>
            <w:r>
              <w:rPr>
                <w:b/>
                <w:sz w:val="22"/>
                <w:szCs w:val="22"/>
              </w:rPr>
              <w:t xml:space="preserve"> Junior Web developer at Black Lion Technology S.C(2019-20)</w:t>
            </w:r>
          </w:p>
          <w:p w:rsidR="00722260" w:rsidRDefault="00722260" w:rsidP="00722260">
            <w:pPr>
              <w:pStyle w:val="ResumeText"/>
              <w:rPr>
                <w:b/>
                <w:sz w:val="22"/>
                <w:szCs w:val="22"/>
              </w:rPr>
            </w:pPr>
          </w:p>
          <w:p w:rsidR="007F6A27" w:rsidRDefault="00722260">
            <w:pPr>
              <w:pStyle w:val="Resume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="008A5A0A" w:rsidRPr="008A5A0A">
              <w:rPr>
                <w:b/>
                <w:sz w:val="22"/>
                <w:szCs w:val="22"/>
              </w:rPr>
              <w:t xml:space="preserve">Full time Full stack developer at </w:t>
            </w:r>
            <w:proofErr w:type="spellStart"/>
            <w:r w:rsidR="008A5A0A" w:rsidRPr="008A5A0A">
              <w:rPr>
                <w:b/>
                <w:sz w:val="22"/>
                <w:szCs w:val="22"/>
              </w:rPr>
              <w:t>EiN</w:t>
            </w:r>
            <w:proofErr w:type="spellEnd"/>
            <w:r w:rsidR="008A5A0A" w:rsidRPr="008A5A0A">
              <w:rPr>
                <w:b/>
                <w:sz w:val="22"/>
                <w:szCs w:val="22"/>
              </w:rPr>
              <w:t xml:space="preserve"> Technologies</w:t>
            </w:r>
            <w:r w:rsidR="007F6A27" w:rsidRPr="008A5A0A">
              <w:rPr>
                <w:b/>
                <w:sz w:val="22"/>
                <w:szCs w:val="22"/>
              </w:rPr>
              <w:t>.</w:t>
            </w:r>
            <w:r w:rsidR="00437361">
              <w:rPr>
                <w:b/>
                <w:sz w:val="22"/>
                <w:szCs w:val="22"/>
              </w:rPr>
              <w:t xml:space="preserve"> </w:t>
            </w:r>
            <w:r w:rsidR="007200AB">
              <w:rPr>
                <w:b/>
                <w:sz w:val="22"/>
                <w:szCs w:val="22"/>
              </w:rPr>
              <w:t>(2020-present)</w:t>
            </w:r>
          </w:p>
          <w:p w:rsidR="008A5A0A" w:rsidRDefault="008A5A0A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200AB">
              <w:rPr>
                <w:sz w:val="22"/>
                <w:szCs w:val="22"/>
              </w:rPr>
              <w:t xml:space="preserve"> Developed the entire backend API for Online publishing platform.</w:t>
            </w:r>
          </w:p>
          <w:p w:rsidR="00A05BDF" w:rsidRDefault="007200AB" w:rsidP="007200AB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Built and modified close platform school management system with Online exam system and many other futures.</w:t>
            </w:r>
          </w:p>
          <w:p w:rsidR="007200AB" w:rsidRPr="007F6A27" w:rsidRDefault="007200AB" w:rsidP="007200AB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-Developed In</w:t>
            </w:r>
            <w:r w:rsidR="00437361">
              <w:rPr>
                <w:sz w:val="22"/>
                <w:szCs w:val="22"/>
              </w:rPr>
              <w:t>ventory management API which has been purcha</w:t>
            </w:r>
            <w:r w:rsidR="00722260">
              <w:rPr>
                <w:sz w:val="22"/>
                <w:szCs w:val="22"/>
              </w:rPr>
              <w:t>sed by different companies.</w:t>
            </w:r>
          </w:p>
        </w:tc>
      </w:tr>
      <w:tr w:rsidR="00A05BDF" w:rsidTr="00EE04DE">
        <w:tc>
          <w:tcPr>
            <w:tcW w:w="2250" w:type="dxa"/>
            <w:tcMar>
              <w:right w:w="475" w:type="dxa"/>
            </w:tcMar>
          </w:tcPr>
          <w:p w:rsidR="00A05BDF" w:rsidRPr="00EE04DE" w:rsidRDefault="00F77CDA">
            <w:pPr>
              <w:pStyle w:val="Heading1"/>
              <w:outlineLvl w:val="0"/>
              <w:rPr>
                <w:sz w:val="24"/>
                <w:szCs w:val="24"/>
              </w:rPr>
            </w:pPr>
            <w:r w:rsidRPr="00EE04DE">
              <w:rPr>
                <w:sz w:val="24"/>
                <w:szCs w:val="24"/>
              </w:rPr>
              <w:t>Education</w:t>
            </w:r>
          </w:p>
        </w:tc>
        <w:tc>
          <w:tcPr>
            <w:tcW w:w="7830" w:type="dxa"/>
          </w:tcPr>
          <w:p w:rsidR="008A2072" w:rsidRPr="00EE04DE" w:rsidRDefault="00162399" w:rsidP="00162399">
            <w:pPr>
              <w:pStyle w:val="ResumeText"/>
              <w:rPr>
                <w:b/>
                <w:sz w:val="22"/>
                <w:szCs w:val="22"/>
              </w:rPr>
            </w:pPr>
            <w:proofErr w:type="spellStart"/>
            <w:r w:rsidRPr="00EE04DE">
              <w:rPr>
                <w:b/>
                <w:sz w:val="22"/>
                <w:szCs w:val="22"/>
              </w:rPr>
              <w:t>B.Sc</w:t>
            </w:r>
            <w:proofErr w:type="spellEnd"/>
            <w:r w:rsidRPr="00EE04DE">
              <w:rPr>
                <w:b/>
                <w:sz w:val="22"/>
                <w:szCs w:val="22"/>
              </w:rPr>
              <w:t xml:space="preserve"> in Electrica</w:t>
            </w:r>
            <w:r w:rsidR="00437361">
              <w:rPr>
                <w:b/>
                <w:sz w:val="22"/>
                <w:szCs w:val="22"/>
              </w:rPr>
              <w:t>l and Computer Engineering (2015</w:t>
            </w:r>
            <w:r w:rsidRPr="00EE04DE">
              <w:rPr>
                <w:b/>
                <w:sz w:val="22"/>
                <w:szCs w:val="22"/>
              </w:rPr>
              <w:t xml:space="preserve"> – </w:t>
            </w:r>
            <w:r w:rsidR="00437361">
              <w:rPr>
                <w:b/>
                <w:sz w:val="22"/>
                <w:szCs w:val="22"/>
              </w:rPr>
              <w:t>2020</w:t>
            </w:r>
            <w:r w:rsidRPr="00EE04DE">
              <w:rPr>
                <w:b/>
                <w:sz w:val="22"/>
                <w:szCs w:val="22"/>
              </w:rPr>
              <w:t xml:space="preserve">) </w:t>
            </w:r>
          </w:p>
          <w:p w:rsidR="008A2072" w:rsidRPr="00EE04DE" w:rsidRDefault="00162399" w:rsidP="00162399">
            <w:pPr>
              <w:pStyle w:val="ResumeText"/>
              <w:rPr>
                <w:sz w:val="22"/>
                <w:szCs w:val="22"/>
              </w:rPr>
            </w:pPr>
            <w:r w:rsidRPr="00EE04DE">
              <w:rPr>
                <w:sz w:val="22"/>
                <w:szCs w:val="22"/>
              </w:rPr>
              <w:t>Addis Ababa Institute of Technology(</w:t>
            </w:r>
            <w:proofErr w:type="spellStart"/>
            <w:r w:rsidRPr="00EE04DE">
              <w:rPr>
                <w:sz w:val="22"/>
                <w:szCs w:val="22"/>
              </w:rPr>
              <w:t>AAiT</w:t>
            </w:r>
            <w:proofErr w:type="spellEnd"/>
            <w:r w:rsidRPr="00EE04DE">
              <w:rPr>
                <w:sz w:val="22"/>
                <w:szCs w:val="22"/>
              </w:rPr>
              <w:t xml:space="preserve">) </w:t>
            </w:r>
          </w:p>
          <w:p w:rsidR="00A05BDF" w:rsidRDefault="00162399" w:rsidP="00162399">
            <w:pPr>
              <w:pStyle w:val="ResumeText"/>
            </w:pPr>
            <w:r w:rsidRPr="00EE04DE">
              <w:rPr>
                <w:sz w:val="22"/>
                <w:szCs w:val="22"/>
              </w:rPr>
              <w:t>Addis Ababa, Ethiopia</w:t>
            </w:r>
          </w:p>
        </w:tc>
      </w:tr>
      <w:tr w:rsidR="00A05BDF" w:rsidTr="00EE04DE">
        <w:tc>
          <w:tcPr>
            <w:tcW w:w="2250" w:type="dxa"/>
            <w:tcMar>
              <w:right w:w="475" w:type="dxa"/>
            </w:tcMar>
          </w:tcPr>
          <w:p w:rsidR="00A05BDF" w:rsidRPr="00EE04DE" w:rsidRDefault="00F77CDA">
            <w:pPr>
              <w:pStyle w:val="Heading1"/>
              <w:outlineLvl w:val="0"/>
              <w:rPr>
                <w:sz w:val="24"/>
                <w:szCs w:val="24"/>
              </w:rPr>
            </w:pPr>
            <w:r w:rsidRPr="00EE04DE">
              <w:rPr>
                <w:sz w:val="24"/>
                <w:szCs w:val="24"/>
              </w:rPr>
              <w:t>References</w:t>
            </w:r>
          </w:p>
        </w:tc>
        <w:tc>
          <w:tcPr>
            <w:tcW w:w="7830" w:type="dxa"/>
          </w:tcPr>
          <w:p w:rsidR="00A05BDF" w:rsidRPr="00EE04DE" w:rsidRDefault="00EE04DE" w:rsidP="00DE4A1B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t>Will be provided upon request</w:t>
            </w:r>
            <w:r w:rsidR="00DE4A1B" w:rsidRPr="00EE04DE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t>.</w:t>
            </w:r>
          </w:p>
        </w:tc>
      </w:tr>
    </w:tbl>
    <w:p w:rsidR="00A05BDF" w:rsidRDefault="00A05BDF"/>
    <w:sectPr w:rsidR="00A05BDF">
      <w:footerReference w:type="default" r:id="rId8"/>
      <w:headerReference w:type="firs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CC1" w:rsidRDefault="00A00CC1">
      <w:pPr>
        <w:spacing w:after="0" w:line="240" w:lineRule="auto"/>
      </w:pPr>
      <w:r>
        <w:separator/>
      </w:r>
    </w:p>
  </w:endnote>
  <w:endnote w:type="continuationSeparator" w:id="0">
    <w:p w:rsidR="00A00CC1" w:rsidRDefault="00A0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BDF" w:rsidRDefault="00F77CD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73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CC1" w:rsidRDefault="00A00CC1">
      <w:pPr>
        <w:spacing w:after="0" w:line="240" w:lineRule="auto"/>
      </w:pPr>
      <w:r>
        <w:separator/>
      </w:r>
    </w:p>
  </w:footnote>
  <w:footnote w:type="continuationSeparator" w:id="0">
    <w:p w:rsidR="00A00CC1" w:rsidRDefault="00A0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A1B" w:rsidRPr="00DE4A1B" w:rsidRDefault="00DE4A1B" w:rsidP="00DE4A1B">
    <w:pPr>
      <w:pStyle w:val="Header"/>
      <w:ind w:left="3600" w:firstLine="720"/>
      <w:rPr>
        <w:sz w:val="48"/>
        <w:szCs w:val="48"/>
      </w:rPr>
    </w:pPr>
    <w:r>
      <w:rPr>
        <w:sz w:val="48"/>
        <w:szCs w:val="4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6529F"/>
    <w:multiLevelType w:val="hybridMultilevel"/>
    <w:tmpl w:val="7580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B2"/>
    <w:rsid w:val="000107FC"/>
    <w:rsid w:val="000F6CC8"/>
    <w:rsid w:val="00162399"/>
    <w:rsid w:val="00276E6A"/>
    <w:rsid w:val="002C1187"/>
    <w:rsid w:val="003472E0"/>
    <w:rsid w:val="003663DB"/>
    <w:rsid w:val="00385CDA"/>
    <w:rsid w:val="00437361"/>
    <w:rsid w:val="0059649F"/>
    <w:rsid w:val="00653A8A"/>
    <w:rsid w:val="007200AB"/>
    <w:rsid w:val="00722260"/>
    <w:rsid w:val="007F6A27"/>
    <w:rsid w:val="00880309"/>
    <w:rsid w:val="00893725"/>
    <w:rsid w:val="008A2072"/>
    <w:rsid w:val="008A5A0A"/>
    <w:rsid w:val="00A00CC1"/>
    <w:rsid w:val="00A05BDF"/>
    <w:rsid w:val="00AE00DD"/>
    <w:rsid w:val="00B22279"/>
    <w:rsid w:val="00BF6306"/>
    <w:rsid w:val="00C0075E"/>
    <w:rsid w:val="00DE4A1B"/>
    <w:rsid w:val="00E81711"/>
    <w:rsid w:val="00EE04DE"/>
    <w:rsid w:val="00F77CDA"/>
    <w:rsid w:val="00F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6AF7-DA09-4306-B055-17847DC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E4A1B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yuelayele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el\AppData\Roaming\Microsoft\Modelo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251A57045B4B43B75B28AB9987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37B8C-28E6-455B-8E07-4F1D0275AD4D}"/>
      </w:docPartPr>
      <w:docPartBody>
        <w:p w:rsidR="004B307C" w:rsidRDefault="00015BF9">
          <w:pPr>
            <w:pStyle w:val="1F251A57045B4B43B75B28AB99871A03"/>
          </w:pPr>
          <w:r>
            <w:t>Telephone</w:t>
          </w:r>
        </w:p>
      </w:docPartBody>
    </w:docPart>
    <w:docPart>
      <w:docPartPr>
        <w:name w:val="095E6BDB0C70458892D8E4C4C1C5A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3893D-FDEE-4AE7-99A2-335E513C463E}"/>
      </w:docPartPr>
      <w:docPartBody>
        <w:p w:rsidR="004B307C" w:rsidRDefault="00015BF9">
          <w:pPr>
            <w:pStyle w:val="095E6BDB0C70458892D8E4C4C1C5A4E5"/>
          </w:pPr>
          <w:r>
            <w:rPr>
              <w:rStyle w:val="Emphasis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F9"/>
    <w:rsid w:val="00015BF9"/>
    <w:rsid w:val="0036260C"/>
    <w:rsid w:val="004B307C"/>
    <w:rsid w:val="004D636C"/>
    <w:rsid w:val="00811E0A"/>
    <w:rsid w:val="00976472"/>
    <w:rsid w:val="00B94EBB"/>
    <w:rsid w:val="00D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09CD84099C45CEA3E693CAE1694784">
    <w:name w:val="F009CD84099C45CEA3E693CAE1694784"/>
  </w:style>
  <w:style w:type="paragraph" w:customStyle="1" w:styleId="1F251A57045B4B43B75B28AB99871A03">
    <w:name w:val="1F251A57045B4B43B75B28AB99871A03"/>
  </w:style>
  <w:style w:type="paragraph" w:customStyle="1" w:styleId="C614EC391F6F4926832BF94CAF67CDAE">
    <w:name w:val="C614EC391F6F4926832BF94CAF67CDAE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095E6BDB0C70458892D8E4C4C1C5A4E5">
    <w:name w:val="095E6BDB0C70458892D8E4C4C1C5A4E5"/>
  </w:style>
  <w:style w:type="paragraph" w:customStyle="1" w:styleId="C05CD806C82140F090D3ACAB092770F3">
    <w:name w:val="C05CD806C82140F090D3ACAB092770F3"/>
  </w:style>
  <w:style w:type="paragraph" w:customStyle="1" w:styleId="3AFD7120133B46E9AD625B5C2830CF1C">
    <w:name w:val="3AFD7120133B46E9AD625B5C2830CF1C"/>
  </w:style>
  <w:style w:type="paragraph" w:customStyle="1" w:styleId="BEE2664E1E1D414895EFC7E407932139">
    <w:name w:val="BEE2664E1E1D414895EFC7E407932139"/>
  </w:style>
  <w:style w:type="paragraph" w:customStyle="1" w:styleId="B1372676460B48D6A02C2B01B1C1EE9E">
    <w:name w:val="B1372676460B48D6A02C2B01B1C1EE9E"/>
  </w:style>
  <w:style w:type="paragraph" w:customStyle="1" w:styleId="A3B73D6997C5432E8AAF835326B139BB">
    <w:name w:val="A3B73D6997C5432E8AAF835326B139BB"/>
  </w:style>
  <w:style w:type="paragraph" w:customStyle="1" w:styleId="B552238AD57B4F8DB2D56AC73CE39868">
    <w:name w:val="B552238AD57B4F8DB2D56AC73CE39868"/>
  </w:style>
  <w:style w:type="paragraph" w:customStyle="1" w:styleId="F950EA68549945A1872B919442CD9BE1">
    <w:name w:val="F950EA68549945A1872B919442CD9BE1"/>
  </w:style>
  <w:style w:type="paragraph" w:customStyle="1" w:styleId="39AFF9FA396B48DCA9A24B01F644966D">
    <w:name w:val="39AFF9FA396B48DCA9A24B01F644966D"/>
  </w:style>
  <w:style w:type="paragraph" w:customStyle="1" w:styleId="B4905C04DAA4489697A1B79DA2D13DA7">
    <w:name w:val="B4905C04DAA4489697A1B79DA2D13DA7"/>
  </w:style>
  <w:style w:type="paragraph" w:customStyle="1" w:styleId="742E3AAF4D0D41439151E1441D2EFADE">
    <w:name w:val="742E3AAF4D0D41439151E1441D2EFADE"/>
  </w:style>
  <w:style w:type="paragraph" w:customStyle="1" w:styleId="2EDEAA3D650741C58BDAFFDE4EBD6F18">
    <w:name w:val="2EDEAA3D650741C58BDAFFDE4EBD6F18"/>
  </w:style>
  <w:style w:type="paragraph" w:customStyle="1" w:styleId="D4E0F7B67C704109BBBEB42A4BD33A97">
    <w:name w:val="D4E0F7B67C704109BBBEB42A4BD33A97"/>
  </w:style>
  <w:style w:type="paragraph" w:customStyle="1" w:styleId="B4BB329E18EE439296E8A9FA636A8372">
    <w:name w:val="B4BB329E18EE439296E8A9FA636A8372"/>
  </w:style>
  <w:style w:type="paragraph" w:customStyle="1" w:styleId="640AD510FE3747AE8D6355552D32E958">
    <w:name w:val="640AD510FE3747AE8D6355552D32E958"/>
  </w:style>
  <w:style w:type="paragraph" w:customStyle="1" w:styleId="BFFB29D7BCBA4871B79E836705E71DA8">
    <w:name w:val="BFFB29D7BCBA4871B79E836705E71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Eyuel</dc:creator>
  <cp:keywords/>
  <dc:description/>
  <cp:lastModifiedBy>Eyuel</cp:lastModifiedBy>
  <cp:revision>2</cp:revision>
  <cp:lastPrinted>2022-05-20T06:38:00Z</cp:lastPrinted>
  <dcterms:created xsi:type="dcterms:W3CDTF">2023-04-25T11:33:00Z</dcterms:created>
  <dcterms:modified xsi:type="dcterms:W3CDTF">2023-04-25T11:33:00Z</dcterms:modified>
</cp:coreProperties>
</file>